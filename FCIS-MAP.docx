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eastAsia="ko-KR"/>
        </w:rPr>
        <w:id w:val="-2129384759"/>
        <w:docPartObj>
          <w:docPartGallery w:val="Cover Pages"/>
          <w:docPartUnique/>
        </w:docPartObj>
      </w:sdtPr>
      <w:sdtEndPr/>
      <w:sdtContent>
        <w:p w14:paraId="280D084B" w14:textId="186FD937" w:rsidR="009F10A0" w:rsidRDefault="007C50AB">
          <w:pPr>
            <w:pStyle w:val="Header"/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6E5E74" wp14:editId="47066D14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699770" cy="10058400"/>
                    <wp:effectExtent l="0" t="0" r="0" b="0"/>
                    <wp:wrapNone/>
                    <wp:docPr id="12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F8AE91" w14:textId="77777777" w:rsidR="00510838" w:rsidRDefault="00510838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4F6E5E74" id="Rectangle 12" o:spid="_x0000_s1026" style="position:absolute;margin-left:0;margin-top:0;width:55.1pt;height:11in;z-index:251660288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" fillcolor="#dfdcb7 [3214]" stroked="f" strokeweight="2pt">
                    <v:textbox>
                      <w:txbxContent>
                        <w:p w14:paraId="17F8AE91" w14:textId="77777777" w:rsidR="00510838" w:rsidRDefault="0051083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5F6775" wp14:editId="0010DA3C">
                    <wp:simplePos x="0" y="0"/>
                    <mc:AlternateContent>
                      <mc:Choice Requires="wp14">
                        <wp:positionH relativeFrom="page">
                          <wp14:pctPosHOffset>91000</wp14:pctPosHOffset>
                        </wp:positionH>
                      </mc:Choice>
                      <mc:Fallback>
                        <wp:positionH relativeFrom="page">
                          <wp:posOffset>7072630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81000</wp14:pctPosVOffset>
                        </wp:positionV>
                      </mc:Choice>
                      <mc:Fallback>
                        <wp:positionV relativeFrom="page">
                          <wp:posOffset>8147050</wp:posOffset>
                        </wp:positionV>
                      </mc:Fallback>
                    </mc:AlternateContent>
                    <wp:extent cx="699770" cy="905510"/>
                    <wp:effectExtent l="0" t="0" r="0" b="0"/>
                    <wp:wrapNone/>
                    <wp:docPr id="14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99770" cy="9055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004B67" w14:textId="77777777" w:rsidR="00510838" w:rsidRDefault="00510838"/>
                            </w:txbxContent>
                          </wps:txbx>
                          <wps:bodyPr wrap="square" rtlCol="0" anchor="ctr"/>
                        </wps:wsp>
                      </a:graphicData>
                    </a:graphic>
                    <wp14:sizeRelH relativeFrom="page">
                      <wp14:pctWidth>9000</wp14:pctWidth>
                    </wp14:sizeRelH>
                    <wp14:sizeRelV relativeFrom="page">
                      <wp14:pctHeight>9000</wp14:pctHeight>
                    </wp14:sizeRelV>
                  </wp:anchor>
                </w:drawing>
              </mc:Choice>
              <mc:Fallback>
                <w:pict>
                  <v:rect w14:anchorId="6D5F6775" id="Rectangle 5" o:spid="_x0000_s1027" style="position:absolute;margin-left:0;margin-top:0;width:55.1pt;height:71.3pt;z-index:25166131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UWV7mg8CAACC&#10;BAAADgAAAAAAAAAAAAAAAAAuAgAAZHJzL2Uyb0RvYy54bWxQSwECLQAUAAYACAAAACEACTk3LtoA&#10;AAAFAQAADwAAAAAAAAAAAAAAAABpBAAAZHJzL2Rvd25yZXYueG1sUEsFBgAAAAAEAAQA8wAAAHAF&#10;AAAAAA==&#10;" fillcolor="#a9a57c [3204]" stroked="f" strokeweight="2pt">
                    <v:textbox>
                      <w:txbxContent>
                        <w:p w14:paraId="54004B67" w14:textId="77777777" w:rsidR="00510838" w:rsidRDefault="0051083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703DC8C" w14:textId="32D511F1" w:rsidR="009F10A0" w:rsidRDefault="007C50AB">
          <w:pPr>
            <w:pStyle w:val="Title"/>
          </w:pPr>
          <w:r>
            <w:rPr>
              <w:noProof/>
              <w:color w:val="000000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90E479" wp14:editId="26BFFDFE">
                    <wp:simplePos x="0" y="0"/>
                    <wp:positionH relativeFrom="page">
                      <wp:align>left</wp:align>
                    </wp:positionH>
                    <wp:positionV relativeFrom="page">
                      <wp:align>center</wp:align>
                    </wp:positionV>
                    <wp:extent cx="7072630" cy="10058400"/>
                    <wp:effectExtent l="0" t="0" r="0" b="0"/>
                    <wp:wrapNone/>
                    <wp:docPr id="1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072630" cy="1005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dk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8FA6AB" w14:textId="30F3B16B" w:rsidR="00510838" w:rsidRPr="00357424" w:rsidRDefault="00510838" w:rsidP="0035742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ind w:left="720"/>
                                  <w:rPr>
                                    <w:rFonts w:ascii="Consolas" w:hAnsi="Consolas" w:cs="Consolas"/>
                                    <w:b/>
                                    <w:color w:val="2F2B20" w:themeColor="text1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1A7316">
                                  <w:rPr>
                                    <w:rFonts w:ascii="Consolas" w:hAnsi="Consolas" w:cs="Consolas"/>
                                    <w:b/>
                                    <w:color w:val="2F2B20" w:themeColor="text1"/>
                                    <w:sz w:val="144"/>
                                    <w:szCs w:val="1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FCIS Map</w:t>
                                </w:r>
                              </w:p>
                              <w:p w14:paraId="76E7AD63" w14:textId="77777777" w:rsidR="00510838" w:rsidRPr="00357424" w:rsidRDefault="00510838" w:rsidP="00357424">
                                <w:pPr>
                                  <w:rPr>
                                    <w:color w:val="DFDCB7" w:themeColor="background2"/>
                                    <w:lang w:val="de-DE"/>
                                  </w:rPr>
                                </w:pPr>
                              </w:p>
                              <w:p w14:paraId="502B1D72" w14:textId="6B960FC3" w:rsidR="00510838" w:rsidRPr="00357424" w:rsidRDefault="00510838" w:rsidP="00D526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357424"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  <w:t>Ahmed Hassan Ezz El Din.</w:t>
                                </w:r>
                              </w:p>
                              <w:p w14:paraId="21157EA0" w14:textId="77777777" w:rsidR="00510838" w:rsidRPr="00357424" w:rsidRDefault="00510838" w:rsidP="00D526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357424"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  <w:t>Haneen Tamer .</w:t>
                                </w:r>
                              </w:p>
                              <w:p w14:paraId="50A77C4B" w14:textId="77777777" w:rsidR="00510838" w:rsidRPr="00357424" w:rsidRDefault="00510838" w:rsidP="00D526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357424"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  <w:t>Omar Hossam.</w:t>
                                </w:r>
                              </w:p>
                              <w:p w14:paraId="44581D9E" w14:textId="77777777" w:rsidR="00510838" w:rsidRPr="00357424" w:rsidRDefault="00510838" w:rsidP="00D526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357424"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  <w:t>Reem Osama Mohamed Marie.</w:t>
                                </w:r>
                              </w:p>
                              <w:p w14:paraId="0374FE1C" w14:textId="77777777" w:rsidR="00510838" w:rsidRPr="00357424" w:rsidRDefault="00510838" w:rsidP="00D526BD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</w:pPr>
                                <w:r w:rsidRPr="00357424">
                                  <w:rPr>
                                    <w:color w:val="DFDCB7" w:themeColor="background2"/>
                                    <w:sz w:val="36"/>
                                    <w:szCs w:val="36"/>
                                    <w:lang w:val="de-DE"/>
                                  </w:rPr>
                                  <w:t>Tasneem Hani Shafiek.</w:t>
                                </w:r>
                              </w:p>
                              <w:p w14:paraId="3A452521" w14:textId="77777777" w:rsidR="00510838" w:rsidRPr="00D526BD" w:rsidRDefault="00510838">
                                <w:pPr>
                                  <w:rPr>
                                    <w:lang w:val="de-D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005840" tIns="45720" rIns="274320" bIns="28346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91000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190E479" id="Rectangle 16" o:spid="_x0000_s1028" style="position:absolute;margin-left:0;margin-top:0;width:556.9pt;height:11in;z-index:25165926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" stroked="f" strokeweight="2pt">
                    <v:fill r:id="rId8" o:title="" recolor="t" rotate="t" type="tile"/>
                    <v:imagedata recolortarget="#6d634b [3122]"/>
                    <v:textbox inset="79.2pt,,21.6pt,223.2pt">
                      <w:txbxContent>
                        <w:p w14:paraId="2F8FA6AB" w14:textId="30F3B16B" w:rsidR="00510838" w:rsidRPr="00357424" w:rsidRDefault="00510838" w:rsidP="00357424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720"/>
                            <w:rPr>
                              <w:rFonts w:ascii="Consolas" w:hAnsi="Consolas" w:cs="Consolas"/>
                              <w:b/>
                              <w:color w:val="2F2B20" w:themeColor="text1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1A7316">
                            <w:rPr>
                              <w:rFonts w:ascii="Consolas" w:hAnsi="Consolas" w:cs="Consolas"/>
                              <w:b/>
                              <w:color w:val="2F2B20" w:themeColor="text1"/>
                              <w:sz w:val="144"/>
                              <w:szCs w:val="1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FCIS Map</w:t>
                          </w:r>
                        </w:p>
                        <w:p w14:paraId="76E7AD63" w14:textId="77777777" w:rsidR="00510838" w:rsidRPr="00357424" w:rsidRDefault="00510838" w:rsidP="00357424">
                          <w:pPr>
                            <w:rPr>
                              <w:color w:val="DFDCB7" w:themeColor="background2"/>
                              <w:lang w:val="de-DE"/>
                            </w:rPr>
                          </w:pPr>
                        </w:p>
                        <w:p w14:paraId="502B1D72" w14:textId="6B960FC3" w:rsidR="00510838" w:rsidRPr="00357424" w:rsidRDefault="00510838" w:rsidP="00D526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</w:pPr>
                          <w:r w:rsidRPr="00357424"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  <w:t>Ahmed Hassan Ezz El Din.</w:t>
                          </w:r>
                        </w:p>
                        <w:p w14:paraId="21157EA0" w14:textId="77777777" w:rsidR="00510838" w:rsidRPr="00357424" w:rsidRDefault="00510838" w:rsidP="00D526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</w:pPr>
                          <w:r w:rsidRPr="00357424"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  <w:t>Haneen Tamer .</w:t>
                          </w:r>
                        </w:p>
                        <w:p w14:paraId="50A77C4B" w14:textId="77777777" w:rsidR="00510838" w:rsidRPr="00357424" w:rsidRDefault="00510838" w:rsidP="00D526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</w:pPr>
                          <w:r w:rsidRPr="00357424"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  <w:t>Omar Hossam.</w:t>
                          </w:r>
                        </w:p>
                        <w:p w14:paraId="44581D9E" w14:textId="77777777" w:rsidR="00510838" w:rsidRPr="00357424" w:rsidRDefault="00510838" w:rsidP="00D526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</w:pPr>
                          <w:r w:rsidRPr="00357424"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  <w:t>Reem Osama Mohamed Marie.</w:t>
                          </w:r>
                        </w:p>
                        <w:p w14:paraId="0374FE1C" w14:textId="77777777" w:rsidR="00510838" w:rsidRPr="00357424" w:rsidRDefault="00510838" w:rsidP="00D526BD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</w:pPr>
                          <w:r w:rsidRPr="00357424">
                            <w:rPr>
                              <w:color w:val="DFDCB7" w:themeColor="background2"/>
                              <w:sz w:val="36"/>
                              <w:szCs w:val="36"/>
                              <w:lang w:val="de-DE"/>
                            </w:rPr>
                            <w:t>Tasneem Hani Shafiek.</w:t>
                          </w:r>
                        </w:p>
                        <w:p w14:paraId="3A452521" w14:textId="77777777" w:rsidR="00510838" w:rsidRPr="00D526BD" w:rsidRDefault="00510838">
                          <w:pPr>
                            <w:rPr>
                              <w:lang w:val="de-D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187E057" w14:textId="15ECD1D9" w:rsidR="00F24FA3" w:rsidRDefault="00357424" w:rsidP="00F24FA3">
          <w:pPr>
            <w:autoSpaceDE w:val="0"/>
            <w:autoSpaceDN w:val="0"/>
            <w:adjustRightInd w:val="0"/>
            <w:spacing w:after="0" w:line="240" w:lineRule="auto"/>
            <w:rPr>
              <w:rFonts w:ascii="Consolas" w:hAnsi="Consolas" w:cs="Consolas"/>
              <w:color w:val="000000"/>
              <w:sz w:val="19"/>
              <w:szCs w:val="19"/>
            </w:rPr>
          </w:pPr>
          <w:r>
            <w:rPr>
              <w:rFonts w:ascii="Consolas" w:hAnsi="Consolas" w:cs="Consolas"/>
              <w:noProof/>
              <w:color w:val="000000"/>
              <w:sz w:val="19"/>
              <w:szCs w:val="19"/>
            </w:rPr>
            <w:drawing>
              <wp:anchor distT="0" distB="0" distL="114300" distR="114300" simplePos="0" relativeHeight="251664384" behindDoc="0" locked="0" layoutInCell="1" allowOverlap="1" wp14:anchorId="1C0D1246" wp14:editId="393B3485">
                <wp:simplePos x="0" y="0"/>
                <wp:positionH relativeFrom="margin">
                  <wp:align>right</wp:align>
                </wp:positionH>
                <wp:positionV relativeFrom="paragraph">
                  <wp:posOffset>4304030</wp:posOffset>
                </wp:positionV>
                <wp:extent cx="5943600" cy="262890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798FD69.tmp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62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7C50AB">
            <w:br w:type="page"/>
          </w:r>
        </w:p>
      </w:sdtContent>
    </w:sdt>
    <w:p w14:paraId="230E410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9612B" w14:textId="77777777" w:rsidR="00F24FA3" w:rsidRPr="003E30F5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30F5">
        <w:rPr>
          <w:rFonts w:ascii="Consolas" w:hAnsi="Consolas" w:cs="Consolas"/>
          <w:color w:val="0000FF"/>
          <w:sz w:val="32"/>
          <w:szCs w:val="32"/>
        </w:rPr>
        <w:t>class</w:t>
      </w:r>
      <w:r w:rsidRPr="003E30F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E30F5">
        <w:rPr>
          <w:rFonts w:ascii="Consolas" w:hAnsi="Consolas" w:cs="Consolas"/>
          <w:color w:val="2B91AF"/>
          <w:sz w:val="32"/>
          <w:szCs w:val="32"/>
        </w:rPr>
        <w:t>GraphOperations</w:t>
      </w:r>
      <w:proofErr w:type="spellEnd"/>
    </w:p>
    <w:p w14:paraId="14C1ABA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</w:rPr>
      </w:pPr>
    </w:p>
    <w:p w14:paraId="64E3EBD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6DB180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E34BF1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93E8A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5D519FC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C071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8B6C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67C2D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GraphOperations</w:t>
      </w:r>
      <w:proofErr w:type="spellEnd"/>
    </w:p>
    <w:p w14:paraId="33AA527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2AD7C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(Vertex v)</w:t>
      </w:r>
    </w:p>
    <w:p w14:paraId="0EA4D5B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A8BBC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"Vertex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839A94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1EC6C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D9C6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(Edge e)</w:t>
      </w:r>
    </w:p>
    <w:p w14:paraId="0F263E3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2E78A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edge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of weight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6D8B934" w14:textId="49421671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63C0E6" w14:textId="18EBF4D9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CF2A3" w14:textId="04952DD6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C1D51" w14:textId="6DCD9D91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2A829" w14:textId="4099D056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DA49DB" w14:textId="3C5055DD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ACA10" w14:textId="6026AC4A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C830D" w14:textId="632C6057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8C28C" w14:textId="0BCC3FA4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B234B2" w14:textId="109C5A66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44A457" w14:textId="39617AAB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BBC86" w14:textId="366C48AE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D198B" w14:textId="2439DDA3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87EAB" w14:textId="0A2058C4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FA073C" w14:textId="33F44CD5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345E85" w14:textId="7A1AF7AB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C55C7" w14:textId="43939A78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99CC15" w14:textId="7736F6FA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DBB40" w14:textId="2DF5456A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4D211" w14:textId="5DABB8DB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F8BDE" w14:textId="5E05831C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3C39C" w14:textId="1DF3E382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BAFAB" w14:textId="2E3F0ADD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08EA9" w14:textId="1BBDC316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1E6BA" w14:textId="302D4F34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44B5E" w14:textId="6801F5CF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FFF96" w14:textId="683CDADB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4FAB3" w14:textId="31325129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606B35" w14:textId="77FDC95F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234682" w14:textId="0A54D2F4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D996E" w14:textId="77777777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45BB6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Dijsktra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(Graph g, Dictionary&lt;Vertex,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vertices,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// O(E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53280F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8B09F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&lt;Vertex,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&lt;Vertex,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A0AB22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(Vertex v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 xml:space="preserve">//O(V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76094E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E020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vertices[v]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8E03CF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D8F2CE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8B9EEE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vertices[v].color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00F307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vertices[v].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1C24A0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9F96E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(v, vertices[v].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66C44D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9A4D7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B9CA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!= 0)</w:t>
      </w:r>
      <w:r>
        <w:rPr>
          <w:rFonts w:ascii="Consolas" w:hAnsi="Consolas" w:cs="Consolas"/>
          <w:color w:val="008000"/>
          <w:sz w:val="19"/>
          <w:szCs w:val="19"/>
        </w:rPr>
        <w:t xml:space="preserve">//O(E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0D4E61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8BE82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//Touch every vertex only once : 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7C5529C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A30B7C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vertices[u].color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VertexColour.black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A07D45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96AEA0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(Edge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g.getNeighbours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(u))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(E) " Maximum Iterations "</w:t>
      </w:r>
    </w:p>
    <w:p w14:paraId="25A0B3C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1DE41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Vertex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2C2FC9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distToTry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vertices[u].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D60672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(vertices[v].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662DFA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&amp;&amp; vertices[v].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distToTry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2B976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55C6D6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Q.update_value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distToTry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5DD4B6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vertices[v].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distToTry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5A373F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vertices[v].parent = u;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AA546C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998EB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0512C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EC97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2C9C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B35C9C" w14:textId="3763F30B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FBDFF" w14:textId="29D8A0AD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8D9CC" w14:textId="60E855DA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27804" w14:textId="473319E7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7594B4" w14:textId="4FD67270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F1239A" w14:textId="6DEFC0E1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C77459" w14:textId="7BC73080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9CAB38" w14:textId="4C613B9D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8DFAF" w14:textId="25EA1AC3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16AAE" w14:textId="343665C3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EAA76F" w14:textId="77777777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4C8F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printDijsktra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(Dictionary&lt;Vertex,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vertices,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v,List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&lt;Vertex&gt; x)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0ECF05C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D466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(vertices[v].parent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printDijsktra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(vertices, vertices[v].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parent,x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7923F16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2F1F26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EC895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CE20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List&lt;Vertex&gt;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printShortestPath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(Graph g,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//O(E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558458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70AA0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List&lt;Vertex&gt; temp=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List&lt;Vertex&gt;();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B38BCA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Dictionary&lt;Vertex,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vertices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Dictionary&lt;Vertex,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AA9CC7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Dijsktra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(g, vertices,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O( 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LogV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F152EC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"Shortest Path from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costs "</w:t>
      </w:r>
      <w:r>
        <w:rPr>
          <w:rFonts w:ascii="Consolas" w:hAnsi="Consolas" w:cs="Consolas"/>
          <w:color w:val="000000"/>
          <w:sz w:val="19"/>
          <w:szCs w:val="19"/>
        </w:rPr>
        <w:t xml:space="preserve"> + vertices[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 xml:space="preserve">(1)    </w:t>
      </w:r>
    </w:p>
    <w:p w14:paraId="1AB010F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printDijsktra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(vertices,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dest,temp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6F88701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040BBF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86AD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A6BD9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38E9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41F6B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1DB3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38A9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7F71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F882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6DC4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CFAF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49C8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56268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2204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D260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8930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0DBEF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4363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0BB1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541E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E4D1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0C6E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B20F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CBE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E5F49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E42E4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F235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8BB57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E8A6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04CF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648E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C761D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2520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126C7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76CA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709D6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29A7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BellmanFord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(Graph graph, Vertex source, Vertex Destination)</w:t>
      </w:r>
      <w:r>
        <w:rPr>
          <w:rFonts w:ascii="Consolas" w:hAnsi="Consolas" w:cs="Consolas"/>
          <w:color w:val="008000"/>
          <w:sz w:val="19"/>
          <w:szCs w:val="19"/>
        </w:rPr>
        <w:t>//O(V*E)</w:t>
      </w:r>
    </w:p>
    <w:p w14:paraId="0DFC5CE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8436E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5C3AE58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edgesCount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5A83586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Dictionary&lt;Vertex,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Dictionary&lt;Vertex,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7BE47A9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List&lt;Vertex&gt;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074075D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Dictionary&lt;Vertex, Vertex&gt; Parent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Dictionary&lt;Vertex, Vertex&gt;();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4EF4567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List&lt;Edge&gt;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List&lt;Edge&gt;();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0EA541D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(Vertex 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#iteration *body = v * neighbors = O(V * E)</w:t>
      </w:r>
    </w:p>
    <w:p w14:paraId="74DC64B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10D1D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(Edge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graph.getNeighbours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(u)) </w:t>
      </w:r>
      <w:r>
        <w:rPr>
          <w:rFonts w:ascii="Consolas" w:hAnsi="Consolas" w:cs="Consolas"/>
          <w:color w:val="008000"/>
          <w:sz w:val="19"/>
          <w:szCs w:val="19"/>
        </w:rPr>
        <w:t>//#iteration *body= E "neighbors" * theta(1) = O(neighbors)</w:t>
      </w:r>
    </w:p>
    <w:p w14:paraId="0E4F0DA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9CAC23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u; </w:t>
      </w:r>
      <w:r>
        <w:rPr>
          <w:rFonts w:ascii="Consolas" w:hAnsi="Consolas" w:cs="Consolas"/>
          <w:color w:val="008000"/>
          <w:sz w:val="19"/>
          <w:szCs w:val="19"/>
        </w:rPr>
        <w:t>// theta(1)</w:t>
      </w:r>
    </w:p>
    <w:p w14:paraId="428A757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  <w:r>
        <w:rPr>
          <w:rFonts w:ascii="Consolas" w:hAnsi="Consolas" w:cs="Consolas"/>
          <w:color w:val="008000"/>
          <w:sz w:val="19"/>
          <w:szCs w:val="19"/>
        </w:rPr>
        <w:t>// theta(1)</w:t>
      </w:r>
    </w:p>
    <w:p w14:paraId="54C8AE1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CAB49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EECB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(Vertex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484BAC2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182A3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distance[x]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theta(1)</w:t>
      </w:r>
    </w:p>
    <w:p w14:paraId="2C173AF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3F0E0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distance[source] = 0;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1809B74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Parent[source]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47C9C48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verticesCount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#iteration * body = V * E = O(V*E)</w:t>
      </w:r>
    </w:p>
    <w:p w14:paraId="2284B0A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78DE9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(Edge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temp) </w:t>
      </w:r>
      <w:r>
        <w:rPr>
          <w:rFonts w:ascii="Consolas" w:hAnsi="Consolas" w:cs="Consolas"/>
          <w:color w:val="008000"/>
          <w:sz w:val="19"/>
          <w:szCs w:val="19"/>
        </w:rPr>
        <w:t>//#iteration * body =E * theta(1)=O(E)</w:t>
      </w:r>
    </w:p>
    <w:p w14:paraId="52FF1E7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0419BF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Vertex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100A3F6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Vertex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742F545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56C38C7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(distance[u]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distance[u] + weight &lt; distance[v])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26F0524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C91253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distance[v] = distance[u] + weight;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174E7EE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Parent[v] = u;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3966895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DAF449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63B7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84982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CCF78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142E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(Parent, Destination); </w:t>
      </w:r>
      <w:r>
        <w:rPr>
          <w:rFonts w:ascii="Consolas" w:hAnsi="Consolas" w:cs="Consolas"/>
          <w:color w:val="008000"/>
          <w:sz w:val="19"/>
          <w:szCs w:val="19"/>
        </w:rPr>
        <w:t xml:space="preserve">//O(V) </w:t>
      </w:r>
    </w:p>
    <w:p w14:paraId="1BB03C6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GraphManager.TotalCost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distance[Destination]; 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530A4D3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41960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25F40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(Dictionary&lt;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Vertex,Vertex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parent, Vertex v)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130F3D5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4AB1A83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(parent[v]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8F563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(parent, parent[v]);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41EB6F1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0DF6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GraphManager.ShortestPath.Add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22565DE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65D8D0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F86E2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5DC5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345E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9DADA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E0025" w14:textId="77777777" w:rsidR="000B57C2" w:rsidRDefault="00F24FA3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B57C2">
        <w:rPr>
          <w:rFonts w:ascii="Consolas" w:hAnsi="Consolas" w:cs="Consolas"/>
          <w:color w:val="0000FF"/>
          <w:sz w:val="19"/>
          <w:szCs w:val="19"/>
        </w:rPr>
        <w:t>public</w:t>
      </w:r>
      <w:r w:rsidR="000B57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B57C2">
        <w:rPr>
          <w:rFonts w:ascii="Consolas" w:hAnsi="Consolas" w:cs="Consolas"/>
          <w:color w:val="0000FF"/>
          <w:sz w:val="19"/>
          <w:szCs w:val="19"/>
        </w:rPr>
        <w:t>static</w:t>
      </w:r>
      <w:r w:rsidR="000B57C2">
        <w:rPr>
          <w:rFonts w:ascii="Consolas" w:hAnsi="Consolas" w:cs="Consolas"/>
          <w:color w:val="000000"/>
          <w:sz w:val="19"/>
          <w:szCs w:val="19"/>
        </w:rPr>
        <w:t xml:space="preserve"> List&lt;Vertex&gt; </w:t>
      </w:r>
      <w:proofErr w:type="spellStart"/>
      <w:r w:rsidR="000B57C2">
        <w:rPr>
          <w:rFonts w:ascii="Consolas" w:hAnsi="Consolas" w:cs="Consolas"/>
          <w:color w:val="000000"/>
          <w:sz w:val="19"/>
          <w:szCs w:val="19"/>
        </w:rPr>
        <w:t>BfsShotestPath</w:t>
      </w:r>
      <w:proofErr w:type="spellEnd"/>
      <w:r w:rsidR="000B57C2">
        <w:rPr>
          <w:rFonts w:ascii="Consolas" w:hAnsi="Consolas" w:cs="Consolas"/>
          <w:color w:val="000000"/>
          <w:sz w:val="19"/>
          <w:szCs w:val="19"/>
        </w:rPr>
        <w:t xml:space="preserve">(Graph </w:t>
      </w:r>
      <w:proofErr w:type="spellStart"/>
      <w:r w:rsidR="000B57C2">
        <w:rPr>
          <w:rFonts w:ascii="Consolas" w:hAnsi="Consolas" w:cs="Consolas"/>
          <w:color w:val="000000"/>
          <w:sz w:val="19"/>
          <w:szCs w:val="19"/>
        </w:rPr>
        <w:t>g,Vertex</w:t>
      </w:r>
      <w:proofErr w:type="spellEnd"/>
      <w:r w:rsidR="000B57C2">
        <w:rPr>
          <w:rFonts w:ascii="Consolas" w:hAnsi="Consolas" w:cs="Consolas"/>
          <w:color w:val="000000"/>
          <w:sz w:val="19"/>
          <w:szCs w:val="19"/>
        </w:rPr>
        <w:t xml:space="preserve"> source, Vertex destination)</w:t>
      </w:r>
      <w:r w:rsidR="000B57C2">
        <w:rPr>
          <w:rFonts w:ascii="Consolas" w:hAnsi="Consolas" w:cs="Consolas"/>
          <w:color w:val="008000"/>
          <w:sz w:val="19"/>
          <w:szCs w:val="19"/>
        </w:rPr>
        <w:t>//O(V+E)</w:t>
      </w:r>
    </w:p>
    <w:p w14:paraId="32E85120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57D0F9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Queue&lt;Vertex&gt; Q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Queue&lt;Vertex&gt;();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79CCF5D0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(source);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46FF2F76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46CCA84B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!= 0)</w:t>
      </w:r>
      <w:r>
        <w:rPr>
          <w:rFonts w:ascii="Consolas" w:hAnsi="Consolas" w:cs="Consolas"/>
          <w:color w:val="008000"/>
          <w:sz w:val="19"/>
          <w:szCs w:val="19"/>
        </w:rPr>
        <w:t>//theta(V)</w:t>
      </w:r>
    </w:p>
    <w:p w14:paraId="34612AB3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AFEC9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Q.Dequeue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//theta(N)</w:t>
      </w:r>
    </w:p>
    <w:p w14:paraId="0E155034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(Edge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g.getNeighbours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  <w:r>
        <w:rPr>
          <w:rFonts w:ascii="Consolas" w:hAnsi="Consolas" w:cs="Consolas"/>
          <w:color w:val="008000"/>
          <w:sz w:val="19"/>
          <w:szCs w:val="19"/>
        </w:rPr>
        <w:t>//theta(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2B29675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842EFDA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Vertex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3AF866D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668F4968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unVisited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2200172A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8856DD0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"Visited"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31D2B050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weight;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7AC2A854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18C0925C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Q.Enqueue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2EBB8001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2A831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"Visited"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7BF53784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95FBB71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weight)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38A69486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699CB48A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weight;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3BC7067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5D511359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A6015AD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32C473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B5F49B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75CB69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currentOne.state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"Finished"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59091A3D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407E9C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GraphManager.TotalCost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3E460874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(destination, source);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1FBF258E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08325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83CBA7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List&lt;Vertex&gt;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backTrack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(Vertex destination, Vertex source)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7A289BC2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EC6D5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List&lt;Vertex&gt;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List&lt;Vertex&gt;();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432C8DC8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destination;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1F481B4F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currenOne.parent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//O(V)</w:t>
      </w:r>
    </w:p>
    <w:p w14:paraId="2C4C7486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1F15D2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GraphManager.ShortestPath.Add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1F94C44D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currenOne.parent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293B7B7E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D491E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GraphManager.ShortestPath.Add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34EAF484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34605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path;</w:t>
      </w:r>
      <w:r>
        <w:rPr>
          <w:rFonts w:ascii="Consolas" w:hAnsi="Consolas" w:cs="Consolas"/>
          <w:color w:val="008000"/>
          <w:sz w:val="19"/>
          <w:szCs w:val="19"/>
        </w:rPr>
        <w:t>//theta(1)</w:t>
      </w:r>
    </w:p>
    <w:p w14:paraId="5C91EE07" w14:textId="77777777" w:rsidR="000B57C2" w:rsidRDefault="000B57C2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01C588" w14:textId="0B42694A" w:rsidR="007B5B5D" w:rsidRDefault="007B5B5D" w:rsidP="000B57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0ED2733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FloydWarshall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(Graph graph, Vertex Source, Vertex Destination) </w:t>
      </w:r>
      <w:r>
        <w:rPr>
          <w:rFonts w:ascii="Consolas" w:hAnsi="Consolas" w:cs="Consolas"/>
          <w:color w:val="008000"/>
          <w:sz w:val="19"/>
          <w:szCs w:val="19"/>
        </w:rPr>
        <w:t>// O(v^3)</w:t>
      </w:r>
    </w:p>
    <w:p w14:paraId="3A9BD46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31880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List&lt;Vertex&gt;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123C6F5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List&lt;Edge&gt;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List&lt;Edge&gt;();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3889E5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initDistances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1B3071B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(Vertex u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8000"/>
          <w:sz w:val="19"/>
          <w:szCs w:val="19"/>
        </w:rPr>
        <w:t>// O(V*E)</w:t>
      </w:r>
    </w:p>
    <w:p w14:paraId="2C872CB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CBE51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(Edge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graph.getNeighbours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(u))</w:t>
      </w:r>
      <w:r>
        <w:rPr>
          <w:rFonts w:ascii="Consolas" w:hAnsi="Consolas" w:cs="Consolas"/>
          <w:color w:val="008000"/>
          <w:sz w:val="19"/>
          <w:szCs w:val="19"/>
        </w:rPr>
        <w:t>// O(E)</w:t>
      </w:r>
    </w:p>
    <w:p w14:paraId="211F7C9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FA93C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u;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5B040F9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AllEdges.Add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45D7B71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983BB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3771B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3113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 O(V^2)</w:t>
      </w:r>
    </w:p>
    <w:p w14:paraId="76873AB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CE5A93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initDistances.Add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5198DBB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70322C0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CF46D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initDistances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].Add(999);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5DDD27D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4DD0A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4B3C7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 O(V*E)</w:t>
      </w:r>
    </w:p>
    <w:p w14:paraId="5D5B5CD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06C75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(Edge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O(E)</w:t>
      </w:r>
    </w:p>
    <w:p w14:paraId="4019C61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7D0713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initDistances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())])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5294FCB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initDistances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8AEC96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702EC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BE9BDE" w14:textId="7C03D96E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B947CC" w14:textId="77777777" w:rsidR="007B5B5D" w:rsidRDefault="007B5B5D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E9A3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B1F38E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()];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7D5BDD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FEFF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 O(V^2)</w:t>
      </w:r>
    </w:p>
    <w:p w14:paraId="3305A5E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B751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04873D0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33D41B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initDistances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700F9D5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j;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2214F15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7BA0D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D6838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135C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 = 0; v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v++)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18F7E0D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78722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distance[v, v] = 0;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FBF9C1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path[v, v] = v;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4D4872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51F11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A8D8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D3EBB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0632D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D8D21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k++)</w:t>
      </w:r>
      <w:r>
        <w:rPr>
          <w:rFonts w:ascii="Consolas" w:hAnsi="Consolas" w:cs="Consolas"/>
          <w:color w:val="008000"/>
          <w:sz w:val="19"/>
          <w:szCs w:val="19"/>
        </w:rPr>
        <w:t>// theta(V^3)</w:t>
      </w:r>
    </w:p>
    <w:p w14:paraId="6BFFDB5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8DD07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 O(V^2)</w:t>
      </w:r>
    </w:p>
    <w:p w14:paraId="4882A8C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912AA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771D9B5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5DD103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 + distance[k, j] &lt; 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j])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4CC36C5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0200A1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 + distance[k, j];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682FEEF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j] = path[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k];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11EE848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5FAD6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8CFBC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A3B83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DEF54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2974F38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(Source),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(Destination), path);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06AF14C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  <w:r>
        <w:rPr>
          <w:rFonts w:ascii="Consolas" w:hAnsi="Consolas" w:cs="Consolas"/>
          <w:color w:val="008000"/>
          <w:sz w:val="19"/>
          <w:szCs w:val="19"/>
        </w:rPr>
        <w:t>// O(Shortest Path Length)</w:t>
      </w:r>
    </w:p>
    <w:p w14:paraId="05BCD98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1011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GraphManager.ShortestPath.Add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graph.getAllVertices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()[SP[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10C3469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77DF0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GraphManager.TotalCost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distance[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(Source),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(Destination)];</w:t>
      </w:r>
    </w:p>
    <w:p w14:paraId="47B3F70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Printfloyd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(distance,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graph.numVertices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(),graph);</w:t>
      </w:r>
    </w:p>
    <w:p w14:paraId="5E184EB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916CE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C5F6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path)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50B562D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9E8DB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32AF0EE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00DC807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(u != v) </w:t>
      </w:r>
      <w:r>
        <w:rPr>
          <w:rFonts w:ascii="Consolas" w:hAnsi="Consolas" w:cs="Consolas"/>
          <w:color w:val="008000"/>
          <w:sz w:val="19"/>
          <w:szCs w:val="19"/>
        </w:rPr>
        <w:t>// O(V)</w:t>
      </w:r>
    </w:p>
    <w:p w14:paraId="26389A4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82D80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 = path[u, v];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0AA75CA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(u);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519A407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A71DB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  <w:r>
        <w:rPr>
          <w:rFonts w:ascii="Consolas" w:hAnsi="Consolas" w:cs="Consolas"/>
          <w:color w:val="008000"/>
          <w:sz w:val="19"/>
          <w:szCs w:val="19"/>
        </w:rPr>
        <w:t>// O(1)</w:t>
      </w:r>
    </w:p>
    <w:p w14:paraId="172C008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1DD97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DA06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33702D6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47FF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5E20B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9DB3A" w14:textId="77777777" w:rsidR="00F24FA3" w:rsidRDefault="00F24FA3" w:rsidP="00F24FA3">
      <w:pPr>
        <w:rPr>
          <w:rFonts w:ascii="Consolas" w:hAnsi="Consolas" w:cs="Consolas"/>
          <w:color w:val="2B91AF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30F5">
        <w:rPr>
          <w:rFonts w:ascii="Consolas" w:hAnsi="Consolas" w:cs="Consolas"/>
          <w:color w:val="0000FF"/>
          <w:sz w:val="32"/>
          <w:szCs w:val="32"/>
        </w:rPr>
        <w:t>class</w:t>
      </w:r>
      <w:r w:rsidRPr="003E30F5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B91AF"/>
          <w:sz w:val="32"/>
          <w:szCs w:val="32"/>
        </w:rPr>
        <w:t>Edge</w:t>
      </w:r>
    </w:p>
    <w:p w14:paraId="63FC3CA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EB0956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5FB6F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A8D1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4E05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1F29A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Edge</w:t>
      </w:r>
    </w:p>
    <w:p w14:paraId="448E6A9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69B60F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weight;</w:t>
      </w:r>
    </w:p>
    <w:p w14:paraId="31E4D71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1BD5D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735B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Edge(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</w:t>
      </w:r>
    </w:p>
    <w:p w14:paraId="3A05093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E40863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C6994A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9792FE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92E705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90D9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5BAABB5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E2950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Edge))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27C413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F287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Edge e = (Edge)obj;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31F069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84B8CC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65105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3126E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5AE86C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7604E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1A6954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EBA186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468C5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Vertex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183DC6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AAAFE4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E9159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D876A" w14:textId="77777777" w:rsidR="00F24FA3" w:rsidRDefault="00F24FA3" w:rsidP="00F24FA3">
      <w:pPr>
        <w:jc w:val="center"/>
        <w:rPr>
          <w:rFonts w:ascii="Consolas" w:hAnsi="Consolas" w:cs="Consolas"/>
          <w:color w:val="2B91AF"/>
          <w:sz w:val="32"/>
          <w:szCs w:val="32"/>
        </w:rPr>
      </w:pPr>
      <w:r w:rsidRPr="003E30F5">
        <w:rPr>
          <w:rFonts w:ascii="Consolas" w:hAnsi="Consolas" w:cs="Consolas"/>
          <w:color w:val="0000FF"/>
          <w:sz w:val="32"/>
          <w:szCs w:val="32"/>
        </w:rPr>
        <w:t>class</w:t>
      </w:r>
      <w:r w:rsidRPr="003E30F5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B91AF"/>
          <w:sz w:val="32"/>
          <w:szCs w:val="32"/>
        </w:rPr>
        <w:t>Vertex</w:t>
      </w:r>
    </w:p>
    <w:p w14:paraId="4770AD4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8B4200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CD4C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BCA1C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9718F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4EAF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69A2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5ED8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IComparable</w:t>
      </w:r>
      <w:proofErr w:type="spellEnd"/>
    </w:p>
    <w:p w14:paraId="7AD6B9B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9ED77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data;</w:t>
      </w:r>
    </w:p>
    <w:p w14:paraId="5ABC454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B4B6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SceneNumber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788C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NodeIndex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16A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Vertex(String data)</w:t>
      </w:r>
    </w:p>
    <w:p w14:paraId="43AFC38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ED217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C29524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475B2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067F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2550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49252B5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C5FC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(!(obj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Vertex))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9F23CF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99F0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 v = (Vertex)obj;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AF5C9F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25127E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756ED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2ADDD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8E4F5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8761B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BBCE63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907C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90B321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D279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34D58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EF5CD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DC8F5E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18D697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2F06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obj)</w:t>
      </w:r>
    </w:p>
    <w:p w14:paraId="669ED11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C8B92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074A7F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5BDC8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2843A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7DC8B" w14:textId="77777777" w:rsidR="00F24FA3" w:rsidRDefault="00F24FA3" w:rsidP="00F24FA3"/>
    <w:p w14:paraId="1494A4E7" w14:textId="77777777" w:rsidR="00F24FA3" w:rsidRDefault="00F24FA3" w:rsidP="00F24FA3"/>
    <w:p w14:paraId="2586F4AE" w14:textId="77777777" w:rsidR="00F24FA3" w:rsidRDefault="00F24FA3" w:rsidP="00F24FA3"/>
    <w:p w14:paraId="45658AFB" w14:textId="77777777" w:rsidR="00F24FA3" w:rsidRDefault="00F24FA3" w:rsidP="00F24FA3">
      <w:pPr>
        <w:jc w:val="center"/>
        <w:rPr>
          <w:rFonts w:ascii="Consolas" w:hAnsi="Consolas" w:cs="Consolas"/>
          <w:color w:val="2B91AF"/>
          <w:sz w:val="32"/>
          <w:szCs w:val="32"/>
        </w:rPr>
      </w:pPr>
      <w:r w:rsidRPr="003E30F5">
        <w:rPr>
          <w:rFonts w:ascii="Consolas" w:hAnsi="Consolas" w:cs="Consolas"/>
          <w:color w:val="0000FF"/>
          <w:sz w:val="32"/>
          <w:szCs w:val="32"/>
        </w:rPr>
        <w:t>class</w:t>
      </w:r>
      <w:r w:rsidRPr="003E30F5"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B91AF"/>
          <w:sz w:val="32"/>
          <w:szCs w:val="32"/>
        </w:rPr>
        <w:t>Graph</w:t>
      </w:r>
    </w:p>
    <w:p w14:paraId="63919BD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1587E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CD86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7D06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639E9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8F61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E953F9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EB4A9D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E57DB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614CE3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2736F94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05091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A35A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1B285AE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763317D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Dictionary&lt;Vertex, HashSet&lt;Edge&gt;&gt;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5A1F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3501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Graph()</w:t>
      </w:r>
    </w:p>
    <w:p w14:paraId="4EE3F6D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A808AD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05A341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 = 0;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F8C363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Dictionary&lt;Vertex, HashSet&lt;Edge&gt;&gt;();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1096F4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FE6AE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57182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63E8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A6B6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(Vertex v)</w:t>
      </w:r>
    </w:p>
    <w:p w14:paraId="035759D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91F280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[v]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HashSet&lt;Edge&gt;();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B4FB65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C11FB1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DBA8D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9B62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(Vertex v1, Vertex v2,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w)</w:t>
      </w:r>
    </w:p>
    <w:p w14:paraId="19FE7CF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0C03E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[v1].Add(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Edge(v2, w));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EFF041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[v2].Add(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Edge(v1, w));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84CEF9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A919DF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6632E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BC5CE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5DE2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areAdjacent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(Vertex v1, Vertex v2)</w:t>
      </w:r>
    </w:p>
    <w:p w14:paraId="2268EAF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E09F8C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[v1].Contains(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Edge(v2, 0));</w:t>
      </w:r>
      <w:r>
        <w:rPr>
          <w:rFonts w:ascii="Consolas" w:hAnsi="Consolas" w:cs="Consolas"/>
          <w:color w:val="008000"/>
          <w:sz w:val="19"/>
          <w:szCs w:val="19"/>
        </w:rPr>
        <w:t>//O(E)</w:t>
      </w:r>
    </w:p>
    <w:p w14:paraId="4F9A440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30E14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3EB8E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(Vertex v1, Vertex v2)</w:t>
      </w:r>
    </w:p>
    <w:p w14:paraId="43496A6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2832F5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[v1].Remove(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Edge(v2, 0));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DBBA1C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[v2].Remove(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Edge(v1, 0));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23A174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99CADC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C4809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86090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41457A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2CDC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C07C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4478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7AEE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8E812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CB05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removeVertex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(Vertex v)</w:t>
      </w:r>
      <w:r>
        <w:rPr>
          <w:rFonts w:ascii="Consolas" w:hAnsi="Consolas" w:cs="Consolas"/>
          <w:color w:val="008000"/>
          <w:sz w:val="19"/>
          <w:szCs w:val="19"/>
        </w:rPr>
        <w:t xml:space="preserve">//Total = #Iterations * 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 xml:space="preserve">(1) = 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00511D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89DC4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(Edge 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[v])</w:t>
      </w:r>
    </w:p>
    <w:p w14:paraId="2CD3E5E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827E0F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Vertex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e.getAdj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CEDCB2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removeEdge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(n, v);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997813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4440F7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21219D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B75AC7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65170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317FA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HashSet&lt;Edge&gt;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getNeighbours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(Vertex v1)</w:t>
      </w:r>
    </w:p>
    <w:p w14:paraId="5EFAD2C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775F7F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HashSet&lt;Edge&gt;(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[v1]);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3B66B0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34395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8A3F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List&lt;Vertex&gt;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307CB2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D0A1B8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List&lt;Vertex&gt;(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dict.Keys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//O(Keys)</w:t>
      </w:r>
    </w:p>
    <w:p w14:paraId="17CF850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30309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C50E2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C232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DE2E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01710F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FF3758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9F1928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38F9CB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ADCC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numEdges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74E47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6E3E6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A5C57E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A4D6A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CC2CE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4E23D2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1E333" w14:textId="77777777" w:rsidR="00F24FA3" w:rsidRDefault="00F24FA3" w:rsidP="00F24FA3">
      <w:pPr>
        <w:jc w:val="center"/>
        <w:rPr>
          <w:rFonts w:ascii="Consolas" w:hAnsi="Consolas" w:cs="Consolas"/>
          <w:color w:val="2B91AF"/>
          <w:sz w:val="32"/>
          <w:szCs w:val="32"/>
        </w:rPr>
      </w:pPr>
      <w:r w:rsidRPr="003E30F5">
        <w:rPr>
          <w:rFonts w:ascii="Consolas" w:hAnsi="Consolas" w:cs="Consolas"/>
          <w:color w:val="0000FF"/>
          <w:sz w:val="32"/>
          <w:szCs w:val="32"/>
        </w:rPr>
        <w:t>class</w:t>
      </w:r>
      <w:r w:rsidRPr="003E30F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2B91AF"/>
          <w:sz w:val="32"/>
          <w:szCs w:val="32"/>
        </w:rPr>
        <w:t>VertexColour</w:t>
      </w:r>
      <w:proofErr w:type="spellEnd"/>
    </w:p>
    <w:p w14:paraId="3E86256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VertexColour</w:t>
      </w:r>
      <w:proofErr w:type="spellEnd"/>
    </w:p>
    <w:p w14:paraId="3B5575E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899BD9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white = </w:t>
      </w:r>
      <w:r>
        <w:rPr>
          <w:rFonts w:ascii="Consolas" w:hAnsi="Consolas" w:cs="Consolas"/>
          <w:color w:val="A31515"/>
          <w:sz w:val="19"/>
          <w:szCs w:val="19"/>
        </w:rPr>
        <w:t>"White"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0B486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grey = </w:t>
      </w:r>
      <w:r>
        <w:rPr>
          <w:rFonts w:ascii="Consolas" w:hAnsi="Consolas" w:cs="Consolas"/>
          <w:color w:val="A31515"/>
          <w:sz w:val="19"/>
          <w:szCs w:val="19"/>
        </w:rPr>
        <w:t>"Grey"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5B5F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black = 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2AC0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F0F816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color;</w:t>
      </w:r>
    </w:p>
    <w:p w14:paraId="00E54BD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9AC8F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Vertex parent;</w:t>
      </w:r>
    </w:p>
    <w:p w14:paraId="081BF05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F10F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299CC4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3DF09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VertexColour.white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043D14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4C09DB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parent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C70025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15F98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16118B2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32C8F" w14:textId="77777777" w:rsidR="00F24FA3" w:rsidRDefault="00F24FA3" w:rsidP="00F24FA3">
      <w:pPr>
        <w:jc w:val="center"/>
        <w:rPr>
          <w:rFonts w:ascii="Consolas" w:hAnsi="Consolas" w:cs="Consolas"/>
          <w:color w:val="2B91AF"/>
          <w:sz w:val="36"/>
          <w:szCs w:val="36"/>
        </w:rPr>
      </w:pPr>
      <w:r w:rsidRPr="003E30F5">
        <w:rPr>
          <w:rFonts w:ascii="Consolas" w:hAnsi="Consolas" w:cs="Consolas"/>
          <w:color w:val="0000FF"/>
          <w:sz w:val="32"/>
          <w:szCs w:val="32"/>
        </w:rPr>
        <w:t>class</w:t>
      </w:r>
      <w:r w:rsidRPr="003E30F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721833">
        <w:rPr>
          <w:rFonts w:ascii="Consolas" w:hAnsi="Consolas" w:cs="Consolas"/>
          <w:color w:val="2B91AF"/>
          <w:sz w:val="36"/>
          <w:szCs w:val="36"/>
        </w:rPr>
        <w:t>PriorityQueue</w:t>
      </w:r>
      <w:proofErr w:type="spellEnd"/>
    </w:p>
    <w:p w14:paraId="0CA12CF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E45B58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50BFD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BD0B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2552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UnityEngine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9387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9219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BC78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235B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6A72DB9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5ECEF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data;</w:t>
      </w:r>
    </w:p>
    <w:p w14:paraId="773628B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positions;</w:t>
      </w:r>
    </w:p>
    <w:p w14:paraId="73C5495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BDD2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2); }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08125A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58F09F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+ 1; }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B7EBB7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EBE4C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B3B66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A463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59FC7" w14:textId="710FCC90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79F36" w14:textId="39138780" w:rsidR="00233DD9" w:rsidRDefault="00233DD9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420BC6" w14:textId="29CA6F57" w:rsidR="00233DD9" w:rsidRDefault="00233DD9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E3039" w14:textId="5F2CEFD2" w:rsidR="00233DD9" w:rsidRDefault="00233DD9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92175" w14:textId="77777777" w:rsidR="00233DD9" w:rsidRDefault="00233DD9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9F544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722B5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indx1,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indx2)</w:t>
      </w:r>
      <w:r>
        <w:rPr>
          <w:rFonts w:ascii="Consolas" w:hAnsi="Consolas" w:cs="Consolas"/>
          <w:color w:val="008000"/>
          <w:sz w:val="19"/>
          <w:szCs w:val="19"/>
        </w:rPr>
        <w:t xml:space="preserve">//Total = 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1F4D3B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6ACEA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data[indx1];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487895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data[indx1] = data[indx2];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EAD55F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positions[data[indx1].Key] = indx1;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AC8439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data[indx2]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FD4F34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positions[data[indx2].Key] = indx2;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786EB2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F8F02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 Total = 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2218A4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C22FD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left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getLeftChildIndex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3B21C7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right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getRightChildIndex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2FB583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F737B3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C4B9D6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&amp;&amp; data[left].Value &lt;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].Value)</w:t>
      </w:r>
    </w:p>
    <w:p w14:paraId="4BE2DC9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934D0E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left;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A3F6ED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8CBD3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84307C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&amp;&amp; data[right].Value &lt; data[min].Value)</w:t>
      </w:r>
    </w:p>
    <w:p w14:paraId="0E8D096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AE4DD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min = right;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0EC3AD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B3EB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2248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1FF7F4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1C15C9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min);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20907D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(min);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F7F63F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2A6A1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7350E7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976F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D5224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906A5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94B503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0950F69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0E9E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PriorityQueue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5DEB189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1B3D7D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&gt;&gt;(n);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(N)</w:t>
      </w:r>
    </w:p>
    <w:p w14:paraId="7312ACB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.positions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&gt;(n);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(N)</w:t>
      </w:r>
    </w:p>
    <w:p w14:paraId="2E78CD2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B6462B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BA36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Count()</w:t>
      </w:r>
    </w:p>
    <w:p w14:paraId="762884C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79ADE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610CC4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79D8C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7EE081" w14:textId="45855AFF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00CC25" w14:textId="41A4634F" w:rsidR="00233DD9" w:rsidRDefault="00233DD9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82AC8F" w14:textId="77777777" w:rsidR="00233DD9" w:rsidRDefault="00233DD9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778E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Enqueue(T 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weight)</w:t>
      </w:r>
      <w:r>
        <w:rPr>
          <w:rFonts w:ascii="Consolas" w:hAnsi="Consolas" w:cs="Consolas"/>
          <w:color w:val="008000"/>
          <w:sz w:val="19"/>
          <w:szCs w:val="19"/>
        </w:rPr>
        <w:t>//Total = 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E65E6B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6501E1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A9F59F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pair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&gt;(item,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3E4BD52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(pair);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E3D841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positions[item]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900A24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- 1, weight);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85D208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7B5CC7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728B0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T Dequeue()</w:t>
      </w:r>
      <w:r>
        <w:rPr>
          <w:rFonts w:ascii="Consolas" w:hAnsi="Consolas" w:cs="Consolas"/>
          <w:color w:val="008000"/>
          <w:sz w:val="19"/>
          <w:szCs w:val="19"/>
        </w:rPr>
        <w:t>//Total = 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494CB7E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F3703E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min = data[1].Key;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C9CEA7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data[1] =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ADAB5C2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positions[data[1].Key] = 1;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437BC2F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7DF388B8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(min);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2D0F8E1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min_heapify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5E870E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141463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2F57B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5CA7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 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weight)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3776460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683C0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CD2A93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positions[item];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68B254F5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(pos, weight);</w:t>
      </w:r>
      <w:r>
        <w:rPr>
          <w:rFonts w:ascii="Consolas" w:hAnsi="Consolas" w:cs="Consolas"/>
          <w:color w:val="008000"/>
          <w:sz w:val="19"/>
          <w:szCs w:val="19"/>
        </w:rPr>
        <w:t>//O(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C721AD7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C69CB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F379B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decrease_value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weight)</w:t>
      </w:r>
    </w:p>
    <w:p w14:paraId="5A91740A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1D8890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].Key, weight);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1D0CC97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E9A9DB3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 &amp;&amp; data[parent].Value &gt; data[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].Value)</w:t>
      </w:r>
      <w:r>
        <w:rPr>
          <w:rFonts w:ascii="Consolas" w:hAnsi="Consolas" w:cs="Consolas"/>
          <w:color w:val="008000"/>
          <w:sz w:val="19"/>
          <w:szCs w:val="19"/>
        </w:rPr>
        <w:t>// Total = #Iterations*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 = O(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CA094F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7FF01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swap(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parent);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222AA82E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5982AFEC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getParentIndex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Tahoma" w:hAnsi="Tahoma" w:cs="Tahoma"/>
          <w:color w:val="008000"/>
          <w:sz w:val="19"/>
          <w:szCs w:val="19"/>
        </w:rPr>
        <w:t>Ꝋ</w:t>
      </w:r>
      <w:r>
        <w:rPr>
          <w:rFonts w:ascii="Consolas" w:hAnsi="Consolas" w:cs="Consolas"/>
          <w:color w:val="008000"/>
          <w:sz w:val="19"/>
          <w:szCs w:val="19"/>
        </w:rPr>
        <w:t>(1)</w:t>
      </w:r>
    </w:p>
    <w:p w14:paraId="05A3C7F4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73A9F9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F09A71F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5D1186" w14:textId="77777777" w:rsidR="00F24FA3" w:rsidRDefault="00F24FA3" w:rsidP="00F24FA3">
      <w:pPr>
        <w:rPr>
          <w:rFonts w:ascii="Consolas" w:hAnsi="Consolas" w:cs="Consolas"/>
          <w:color w:val="2B91AF"/>
          <w:sz w:val="32"/>
          <w:szCs w:val="32"/>
        </w:rPr>
      </w:pPr>
    </w:p>
    <w:p w14:paraId="14ACC6D0" w14:textId="4353CAB7" w:rsidR="00510838" w:rsidRDefault="00510838" w:rsidP="00F24FA3">
      <w:pPr>
        <w:rPr>
          <w:rFonts w:ascii="Consolas" w:hAnsi="Consolas" w:cs="Consolas"/>
          <w:color w:val="2B91AF"/>
          <w:sz w:val="32"/>
          <w:szCs w:val="32"/>
        </w:rPr>
      </w:pPr>
    </w:p>
    <w:p w14:paraId="0094AE51" w14:textId="11EABA64" w:rsidR="00510838" w:rsidRDefault="00510838" w:rsidP="00F24FA3">
      <w:pPr>
        <w:rPr>
          <w:rFonts w:ascii="Consolas" w:hAnsi="Consolas" w:cs="Consolas"/>
          <w:color w:val="2B91AF"/>
          <w:sz w:val="32"/>
          <w:szCs w:val="32"/>
        </w:rPr>
      </w:pPr>
    </w:p>
    <w:p w14:paraId="74FD54E8" w14:textId="73EE34AB" w:rsidR="00B958F5" w:rsidRPr="00B958F5" w:rsidRDefault="00B958F5" w:rsidP="00B958F5">
      <w:pPr>
        <w:jc w:val="center"/>
        <w:rPr>
          <w:rFonts w:ascii="Consolas" w:hAnsi="Consolas" w:cs="Consolas"/>
          <w:b/>
          <w:bCs/>
          <w:color w:val="2F2B20" w:themeColor="text1"/>
          <w:sz w:val="48"/>
          <w:szCs w:val="48"/>
          <w:u w:val="single"/>
        </w:rPr>
      </w:pPr>
      <w:r w:rsidRPr="00B958F5">
        <w:rPr>
          <w:rFonts w:ascii="Consolas" w:hAnsi="Consolas" w:cs="Consolas"/>
          <w:b/>
          <w:bCs/>
          <w:color w:val="2F2B20" w:themeColor="text1"/>
          <w:sz w:val="48"/>
          <w:szCs w:val="48"/>
          <w:u w:val="single"/>
        </w:rPr>
        <w:lastRenderedPageBreak/>
        <w:t>Comparison between Algorithms</w:t>
      </w:r>
    </w:p>
    <w:tbl>
      <w:tblPr>
        <w:tblStyle w:val="TableGrid"/>
        <w:tblW w:w="9158" w:type="dxa"/>
        <w:tblInd w:w="-725" w:type="dxa"/>
        <w:tblLook w:val="04A0" w:firstRow="1" w:lastRow="0" w:firstColumn="1" w:lastColumn="0" w:noHBand="0" w:noVBand="1"/>
      </w:tblPr>
      <w:tblGrid>
        <w:gridCol w:w="2549"/>
        <w:gridCol w:w="4131"/>
        <w:gridCol w:w="2478"/>
      </w:tblGrid>
      <w:tr w:rsidR="00441E3A" w14:paraId="5AD212CE" w14:textId="77777777" w:rsidTr="00B958F5">
        <w:trPr>
          <w:trHeight w:val="264"/>
        </w:trPr>
        <w:tc>
          <w:tcPr>
            <w:tcW w:w="2549" w:type="dxa"/>
          </w:tcPr>
          <w:p w14:paraId="2D929447" w14:textId="1B7C4CE2" w:rsidR="00441E3A" w:rsidRDefault="00441E3A" w:rsidP="00F24FA3">
            <w:pPr>
              <w:rPr>
                <w:rFonts w:ascii="Consolas" w:hAnsi="Consolas" w:cs="Consolas"/>
                <w:color w:val="2B91AF"/>
                <w:sz w:val="32"/>
                <w:szCs w:val="32"/>
              </w:rPr>
            </w:pPr>
          </w:p>
        </w:tc>
        <w:tc>
          <w:tcPr>
            <w:tcW w:w="4131" w:type="dxa"/>
          </w:tcPr>
          <w:p w14:paraId="1A76ED52" w14:textId="62664D49" w:rsidR="00441E3A" w:rsidRDefault="00441E3A" w:rsidP="00441E3A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Dijkstra</w:t>
            </w:r>
          </w:p>
        </w:tc>
        <w:tc>
          <w:tcPr>
            <w:tcW w:w="2478" w:type="dxa"/>
          </w:tcPr>
          <w:p w14:paraId="6B4F4334" w14:textId="393E801B" w:rsidR="00441E3A" w:rsidRDefault="00441E3A" w:rsidP="00441E3A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BFS</w:t>
            </w:r>
          </w:p>
        </w:tc>
      </w:tr>
      <w:tr w:rsidR="00441E3A" w14:paraId="44E33B25" w14:textId="77777777" w:rsidTr="00B958F5">
        <w:trPr>
          <w:trHeight w:val="482"/>
        </w:trPr>
        <w:tc>
          <w:tcPr>
            <w:tcW w:w="2549" w:type="dxa"/>
          </w:tcPr>
          <w:p w14:paraId="505F40D0" w14:textId="23E508E3" w:rsidR="00441E3A" w:rsidRDefault="00441E3A" w:rsidP="00F24FA3">
            <w:pPr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complexity</w:t>
            </w:r>
          </w:p>
        </w:tc>
        <w:tc>
          <w:tcPr>
            <w:tcW w:w="4131" w:type="dxa"/>
          </w:tcPr>
          <w:p w14:paraId="714641CD" w14:textId="56E836B5" w:rsidR="00441E3A" w:rsidRDefault="00441E3A" w:rsidP="00441E3A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 w:rsidRPr="00B958F5">
              <w:rPr>
                <w:rFonts w:ascii="Consolas" w:hAnsi="Consolas" w:cs="Consolas"/>
                <w:color w:val="FF0000"/>
                <w:sz w:val="32"/>
                <w:szCs w:val="32"/>
              </w:rPr>
              <w:t>O(E*Log(v))</w:t>
            </w:r>
          </w:p>
        </w:tc>
        <w:tc>
          <w:tcPr>
            <w:tcW w:w="2478" w:type="dxa"/>
          </w:tcPr>
          <w:p w14:paraId="2F57584C" w14:textId="606B3203" w:rsidR="00441E3A" w:rsidRDefault="00441E3A" w:rsidP="00441E3A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 w:rsidRPr="00B958F5">
              <w:rPr>
                <w:rFonts w:ascii="Consolas" w:hAnsi="Consolas" w:cs="Consolas"/>
                <w:color w:val="FF0000"/>
                <w:sz w:val="32"/>
                <w:szCs w:val="32"/>
              </w:rPr>
              <w:t>O(V+E)</w:t>
            </w:r>
          </w:p>
        </w:tc>
      </w:tr>
      <w:tr w:rsidR="00441E3A" w14:paraId="4E292698" w14:textId="77777777" w:rsidTr="00B958F5">
        <w:trPr>
          <w:trHeight w:val="2772"/>
        </w:trPr>
        <w:tc>
          <w:tcPr>
            <w:tcW w:w="2549" w:type="dxa"/>
          </w:tcPr>
          <w:p w14:paraId="48285ED9" w14:textId="3D33B5AB" w:rsidR="00441E3A" w:rsidRDefault="00441E3A" w:rsidP="00F24FA3">
            <w:pPr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Functionality</w:t>
            </w:r>
          </w:p>
        </w:tc>
        <w:tc>
          <w:tcPr>
            <w:tcW w:w="4131" w:type="dxa"/>
          </w:tcPr>
          <w:p w14:paraId="110C1520" w14:textId="3E1DA294" w:rsidR="00441E3A" w:rsidRDefault="00441E3A" w:rsidP="00441E3A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gets shortest path from one node to all nodes</w:t>
            </w:r>
            <w:r w:rsidR="00660879"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 xml:space="preserve"> , considered greedy </w:t>
            </w:r>
          </w:p>
        </w:tc>
        <w:tc>
          <w:tcPr>
            <w:tcW w:w="2478" w:type="dxa"/>
          </w:tcPr>
          <w:p w14:paraId="4FCB87E4" w14:textId="5DE549BC" w:rsidR="00441E3A" w:rsidRDefault="00441E3A" w:rsidP="00441E3A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traversing algorithm where you should start traversing from a selected node (source or starting node) and traverse the graph layer wise thus exploring the neighbor nodes (nodes which are directly connected to source node).</w:t>
            </w:r>
          </w:p>
        </w:tc>
      </w:tr>
    </w:tbl>
    <w:p w14:paraId="30005683" w14:textId="77777777" w:rsidR="00510838" w:rsidRDefault="00510838" w:rsidP="00F24FA3">
      <w:pPr>
        <w:rPr>
          <w:rFonts w:ascii="Consolas" w:hAnsi="Consolas" w:cs="Consolas"/>
          <w:color w:val="2B91AF"/>
          <w:sz w:val="32"/>
          <w:szCs w:val="32"/>
        </w:rPr>
      </w:pPr>
    </w:p>
    <w:p w14:paraId="583E2126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628A9B99" w14:textId="77777777" w:rsidR="00F24FA3" w:rsidRDefault="00F24FA3" w:rsidP="00F24F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9264" w:type="dxa"/>
        <w:tblInd w:w="-725" w:type="dxa"/>
        <w:tblLook w:val="04A0" w:firstRow="1" w:lastRow="0" w:firstColumn="1" w:lastColumn="0" w:noHBand="0" w:noVBand="1"/>
      </w:tblPr>
      <w:tblGrid>
        <w:gridCol w:w="2579"/>
        <w:gridCol w:w="3817"/>
        <w:gridCol w:w="2868"/>
      </w:tblGrid>
      <w:tr w:rsidR="00660879" w14:paraId="23D4E962" w14:textId="77777777" w:rsidTr="00B958F5">
        <w:trPr>
          <w:trHeight w:val="233"/>
        </w:trPr>
        <w:tc>
          <w:tcPr>
            <w:tcW w:w="2579" w:type="dxa"/>
          </w:tcPr>
          <w:p w14:paraId="436C61C6" w14:textId="77777777" w:rsidR="00660879" w:rsidRDefault="00660879" w:rsidP="000B3D28">
            <w:pPr>
              <w:rPr>
                <w:rFonts w:ascii="Consolas" w:hAnsi="Consolas" w:cs="Consolas"/>
                <w:color w:val="2B91AF"/>
                <w:sz w:val="32"/>
                <w:szCs w:val="32"/>
              </w:rPr>
            </w:pPr>
          </w:p>
        </w:tc>
        <w:tc>
          <w:tcPr>
            <w:tcW w:w="3817" w:type="dxa"/>
          </w:tcPr>
          <w:p w14:paraId="2FEFC4F1" w14:textId="7B34672D" w:rsidR="00660879" w:rsidRDefault="00660879" w:rsidP="000B3D28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BellMan</w:t>
            </w:r>
            <w:proofErr w:type="spellEnd"/>
            <w:r>
              <w:rPr>
                <w:rFonts w:ascii="Consolas" w:hAnsi="Consolas" w:cs="Consolas"/>
                <w:color w:val="2B91AF"/>
                <w:sz w:val="32"/>
                <w:szCs w:val="32"/>
              </w:rPr>
              <w:t xml:space="preserve"> Ford</w:t>
            </w:r>
          </w:p>
        </w:tc>
        <w:tc>
          <w:tcPr>
            <w:tcW w:w="2868" w:type="dxa"/>
          </w:tcPr>
          <w:p w14:paraId="1C632D7E" w14:textId="49F2FDEC" w:rsidR="00660879" w:rsidRDefault="00660879" w:rsidP="000B3D28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Consolas" w:hAnsi="Consolas" w:cs="Consolas"/>
                <w:color w:val="2B91AF"/>
                <w:sz w:val="32"/>
                <w:szCs w:val="32"/>
              </w:rPr>
              <w:t xml:space="preserve">Floyd </w:t>
            </w:r>
            <w:proofErr w:type="spellStart"/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Warshall</w:t>
            </w:r>
            <w:proofErr w:type="spellEnd"/>
          </w:p>
        </w:tc>
      </w:tr>
      <w:tr w:rsidR="00B958F5" w14:paraId="462FE1F7" w14:textId="77777777" w:rsidTr="00B958F5">
        <w:trPr>
          <w:trHeight w:val="425"/>
        </w:trPr>
        <w:tc>
          <w:tcPr>
            <w:tcW w:w="2579" w:type="dxa"/>
          </w:tcPr>
          <w:p w14:paraId="3A0A0754" w14:textId="77777777" w:rsidR="00660879" w:rsidRDefault="00660879" w:rsidP="000B3D28">
            <w:pPr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complexity</w:t>
            </w:r>
          </w:p>
        </w:tc>
        <w:tc>
          <w:tcPr>
            <w:tcW w:w="3817" w:type="dxa"/>
          </w:tcPr>
          <w:p w14:paraId="2DC7FA3B" w14:textId="40B5DEFA" w:rsidR="00660879" w:rsidRPr="00B958F5" w:rsidRDefault="00660879" w:rsidP="000B3D28">
            <w:pPr>
              <w:jc w:val="center"/>
              <w:rPr>
                <w:rFonts w:ascii="Consolas" w:hAnsi="Consolas" w:cs="Consolas"/>
                <w:color w:val="FF0000"/>
                <w:sz w:val="32"/>
                <w:szCs w:val="32"/>
              </w:rPr>
            </w:pPr>
            <w:r w:rsidRPr="00B958F5">
              <w:rPr>
                <w:rFonts w:ascii="Consolas" w:hAnsi="Consolas" w:cs="Consolas"/>
                <w:color w:val="FF0000"/>
                <w:sz w:val="32"/>
                <w:szCs w:val="32"/>
              </w:rPr>
              <w:t>O(V*E)</w:t>
            </w:r>
          </w:p>
        </w:tc>
        <w:tc>
          <w:tcPr>
            <w:tcW w:w="2868" w:type="dxa"/>
          </w:tcPr>
          <w:p w14:paraId="6BD785AB" w14:textId="66E955B1" w:rsidR="00660879" w:rsidRPr="00B958F5" w:rsidRDefault="00660879" w:rsidP="000B3D28">
            <w:pPr>
              <w:jc w:val="center"/>
              <w:rPr>
                <w:rFonts w:ascii="Consolas" w:hAnsi="Consolas" w:cs="Consolas"/>
                <w:color w:val="FF0000"/>
                <w:sz w:val="32"/>
                <w:szCs w:val="32"/>
              </w:rPr>
            </w:pPr>
            <w:r w:rsidRPr="00B958F5">
              <w:rPr>
                <w:rFonts w:ascii="Consolas" w:hAnsi="Consolas" w:cs="Consolas"/>
                <w:color w:val="FF0000"/>
                <w:sz w:val="32"/>
                <w:szCs w:val="32"/>
              </w:rPr>
              <w:t>O(V</w:t>
            </w:r>
            <w:r w:rsidR="00B958F5" w:rsidRPr="00B958F5">
              <w:rPr>
                <w:rFonts w:ascii="Consolas" w:hAnsi="Consolas" w:cs="Consolas"/>
                <w:color w:val="FF0000"/>
                <w:sz w:val="32"/>
                <w:szCs w:val="32"/>
              </w:rPr>
              <w:t>^3</w:t>
            </w:r>
            <w:r w:rsidRPr="00B958F5">
              <w:rPr>
                <w:rFonts w:ascii="Consolas" w:hAnsi="Consolas" w:cs="Consolas"/>
                <w:color w:val="FF0000"/>
                <w:sz w:val="32"/>
                <w:szCs w:val="32"/>
              </w:rPr>
              <w:t>)</w:t>
            </w:r>
          </w:p>
        </w:tc>
      </w:tr>
      <w:tr w:rsidR="00660879" w14:paraId="0B3CE239" w14:textId="77777777" w:rsidTr="00B958F5">
        <w:trPr>
          <w:trHeight w:val="2443"/>
        </w:trPr>
        <w:tc>
          <w:tcPr>
            <w:tcW w:w="2579" w:type="dxa"/>
          </w:tcPr>
          <w:p w14:paraId="35FC897D" w14:textId="77777777" w:rsidR="00660879" w:rsidRDefault="00660879" w:rsidP="000B3D28">
            <w:pPr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Consolas" w:hAnsi="Consolas" w:cs="Consolas"/>
                <w:color w:val="2B91AF"/>
                <w:sz w:val="32"/>
                <w:szCs w:val="32"/>
              </w:rPr>
              <w:t>Functionality</w:t>
            </w:r>
          </w:p>
        </w:tc>
        <w:tc>
          <w:tcPr>
            <w:tcW w:w="3817" w:type="dxa"/>
          </w:tcPr>
          <w:p w14:paraId="34334233" w14:textId="10B00411" w:rsidR="00660879" w:rsidRDefault="00660879" w:rsidP="000B3D28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gets shortest path from one node to all other nodes, contains negative edge weights but doesn’t contain negative cycles. Not considered greedy</w:t>
            </w:r>
          </w:p>
        </w:tc>
        <w:tc>
          <w:tcPr>
            <w:tcW w:w="2868" w:type="dxa"/>
          </w:tcPr>
          <w:p w14:paraId="2D7F6470" w14:textId="70F33975" w:rsidR="00660879" w:rsidRDefault="00B958F5" w:rsidP="000B3D28">
            <w:pPr>
              <w:jc w:val="center"/>
              <w:rPr>
                <w:rFonts w:ascii="Consolas" w:hAnsi="Consolas" w:cs="Consolas"/>
                <w:color w:val="2B91AF"/>
                <w:sz w:val="32"/>
                <w:szCs w:val="32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gets shortest path between all pairs of vertices, negative edges allowed</w:t>
            </w:r>
          </w:p>
        </w:tc>
      </w:tr>
    </w:tbl>
    <w:p w14:paraId="0A309C49" w14:textId="77777777" w:rsidR="00326090" w:rsidRDefault="00326090" w:rsidP="00326090">
      <w:pPr>
        <w:spacing w:line="276" w:lineRule="auto"/>
      </w:pPr>
    </w:p>
    <w:sectPr w:rsidR="00326090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2880" w:right="216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35306" w14:textId="77777777" w:rsidR="001C4D76" w:rsidRDefault="001C4D76">
      <w:pPr>
        <w:spacing w:after="0" w:line="240" w:lineRule="auto"/>
      </w:pPr>
      <w:r>
        <w:separator/>
      </w:r>
    </w:p>
  </w:endnote>
  <w:endnote w:type="continuationSeparator" w:id="0">
    <w:p w14:paraId="4C7CDD02" w14:textId="77777777" w:rsidR="001C4D76" w:rsidRDefault="001C4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ED1D6" w14:textId="77777777" w:rsidR="00510838" w:rsidRDefault="0051083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1FCB04C3" wp14:editId="4A8277C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B7F84D5" w14:textId="77777777" w:rsidR="00510838" w:rsidRDefault="0051083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FCB04C3" id="_x0000_s1036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" fillcolor="#675e47 [3215]" stroked="f" strokeweight="2pt">
              <v:textbox>
                <w:txbxContent>
                  <w:p w14:paraId="1B7F84D5" w14:textId="77777777" w:rsidR="00510838" w:rsidRDefault="0051083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A398C9F" wp14:editId="5CD4713F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A35627" w14:textId="77777777" w:rsidR="00510838" w:rsidRDefault="0051083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0A398C9F" id="_x0000_s103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" fillcolor="#a9a57c [3204]" stroked="f" strokeweight="2pt">
              <v:textbox>
                <w:txbxContent>
                  <w:p w14:paraId="50A35627" w14:textId="77777777" w:rsidR="00510838" w:rsidRDefault="0051083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D0974A6" wp14:editId="4ECCDA52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3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4A4D93E3" w14:textId="77777777" w:rsidR="00510838" w:rsidRDefault="0051083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0974A6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8" type="#_x0000_t185" style="position:absolute;margin-left:0;margin-top:0;width:36pt;height:28.8pt;z-index:25167564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Dg5BnO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14:paraId="4A4D93E3" w14:textId="77777777" w:rsidR="00510838" w:rsidRDefault="0051083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1B05E" w14:textId="77777777" w:rsidR="00510838" w:rsidRDefault="0051083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3E069B6" wp14:editId="7344307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51B535" w14:textId="77777777" w:rsidR="00510838" w:rsidRDefault="0051083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3E069B6" id="_x0000_s1039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" fillcolor="#675e47 [3215]" stroked="f" strokeweight="2pt">
              <v:textbox>
                <w:txbxContent>
                  <w:p w14:paraId="3951B535" w14:textId="77777777" w:rsidR="00510838" w:rsidRDefault="0051083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A057FFC" wp14:editId="600BA62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7732AD" w14:textId="77777777" w:rsidR="00510838" w:rsidRDefault="0051083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1A057FFC" id="_x0000_s104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" fillcolor="#a9a57c [3204]" stroked="f" strokeweight="2pt">
              <v:textbox>
                <w:txbxContent>
                  <w:p w14:paraId="657732AD" w14:textId="77777777" w:rsidR="00510838" w:rsidRDefault="0051083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9F254E7" wp14:editId="20AFEBE0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2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333DF4CF" w14:textId="77777777" w:rsidR="00510838" w:rsidRDefault="00510838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254E7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41" type="#_x0000_t185" style="position:absolute;margin-left:0;margin-top:0;width:36pt;height:28.8pt;z-index:25166643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mPXt/5ECAAC9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14:paraId="333DF4CF" w14:textId="77777777" w:rsidR="00510838" w:rsidRDefault="00510838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CD0F4" w14:textId="77777777" w:rsidR="001C4D76" w:rsidRDefault="001C4D76">
      <w:pPr>
        <w:spacing w:after="0" w:line="240" w:lineRule="auto"/>
      </w:pPr>
      <w:r>
        <w:separator/>
      </w:r>
    </w:p>
  </w:footnote>
  <w:footnote w:type="continuationSeparator" w:id="0">
    <w:p w14:paraId="471C2B3E" w14:textId="77777777" w:rsidR="001C4D76" w:rsidRDefault="001C4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DF529" w14:textId="612720AA" w:rsidR="00510838" w:rsidRDefault="00510838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8DCC267" wp14:editId="4E722B8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072630" cy="0"/>
              <wp:effectExtent l="0" t="0" r="0" b="0"/>
              <wp:wrapNone/>
              <wp:docPr id="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85560E0" w14:textId="77777777" w:rsidR="00510838" w:rsidRDefault="00510838" w:rsidP="007B5B5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DCC267" id="_x0000_s1029" style="position:absolute;margin-left:505.7pt;margin-top:0;width:556.9pt;height:0;z-index:-251644928;visibility:visible;mso-wrap-style:square;mso-width-percent:910;mso-height-percent:0;mso-wrap-distance-left:9pt;mso-wrap-distance-top:0;mso-wrap-distance-right:9pt;mso-wrap-distance-bottom:0;mso-position-horizontal:right;mso-position-horizontal-relative:page;mso-position-vertical:top;mso-position-vertical-relative:page;mso-width-percent:91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" fillcolor="white [2897]" stroked="f" strokeweight="2pt">
              <v:fill color2="#b2b2b2 [2241]" rotate="t" focusposition="13107f,.5" focussize="-13107f" colors="0 white;.75 white;1 #dadada" focus="100%" type="gradientRadial"/>
              <v:textbox>
                <w:txbxContent>
                  <w:p w14:paraId="085560E0" w14:textId="77777777" w:rsidR="00510838" w:rsidRDefault="00510838" w:rsidP="007B5B5D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5C42212" wp14:editId="0724376B">
              <wp:simplePos x="0" y="0"/>
              <wp:positionH relativeFrom="page">
                <wp:posOffset>271305</wp:posOffset>
              </wp:positionH>
              <wp:positionV relativeFrom="page">
                <wp:posOffset>2763297</wp:posOffset>
              </wp:positionV>
              <wp:extent cx="411480" cy="4526280"/>
              <wp:effectExtent l="0" t="0" r="0" b="0"/>
              <wp:wrapNone/>
              <wp:docPr id="28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1480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-1801148763"/>
                            <w:placeholder>
                              <w:docPart w:val="C1B478B59705485D9B48311D5B0E466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303562C" w14:textId="77777777" w:rsidR="00510838" w:rsidRDefault="005108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FCIS MAP.</w:t>
                              </w:r>
                            </w:p>
                          </w:sdtContent>
                        </w:sdt>
                        <w:p w14:paraId="020D90BB" w14:textId="77777777" w:rsidR="00510838" w:rsidRDefault="0051083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05C4221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21.35pt;margin-top:217.6pt;width:32.4pt;height:356.4pt;z-index:251670528;visibility:visible;mso-wrap-style:square;mso-width-percent:50;mso-height-percent:4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4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-1801148763"/>
                      <w:placeholder>
                        <w:docPart w:val="C1B478B59705485D9B48311D5B0E4669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1303562C" w14:textId="77777777" w:rsidR="00510838" w:rsidRDefault="005108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FCIS MAP.</w:t>
                        </w:r>
                      </w:p>
                    </w:sdtContent>
                  </w:sdt>
                  <w:p w14:paraId="020D90BB" w14:textId="77777777" w:rsidR="00510838" w:rsidRDefault="00510838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79EB72E" wp14:editId="5EE63F8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3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A9B7EC" w14:textId="77777777" w:rsidR="00510838" w:rsidRDefault="0051083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379EB72E" id="_x0000_s1031" style="position:absolute;margin-left:0;margin-top:0;width:55.1pt;height:71.3pt;z-index:-25164697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" fillcolor="#a9a57c [3204]" stroked="f" strokeweight="2pt">
              <v:textbox>
                <w:txbxContent>
                  <w:p w14:paraId="16A9B7EC" w14:textId="77777777" w:rsidR="00510838" w:rsidRDefault="0051083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2209D8C" wp14:editId="7848ECD5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3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D41520" w14:textId="77777777" w:rsidR="00510838" w:rsidRDefault="0051083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2209D8C" id="Rectangle 4" o:spid="_x0000_s1032" style="position:absolute;margin-left:0;margin-top:0;width:55.1pt;height:11in;z-index:-25164800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" fillcolor="#675e47 [3215]" stroked="f" strokeweight="2pt">
              <v:textbox>
                <w:txbxContent>
                  <w:p w14:paraId="3FD41520" w14:textId="77777777" w:rsidR="00510838" w:rsidRDefault="0051083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62F746" w14:textId="77777777" w:rsidR="00510838" w:rsidRDefault="00510838">
    <w:pPr>
      <w:pStyle w:val="Header"/>
    </w:pPr>
    <w:r>
      <w:rPr>
        <w:noProof/>
        <w:color w:val="000000"/>
        <w:lang w:eastAsia="en-US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0B29394" wp14:editId="20C57E9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0" b="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43F8E3F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8DB10E" wp14:editId="614966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0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id w:val="105336252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8845200" w14:textId="77777777" w:rsidR="00510838" w:rsidRDefault="00510838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FCIS MAP.</w:t>
                              </w:r>
                            </w:p>
                          </w:sdtContent>
                        </w:sdt>
                        <w:p w14:paraId="374AA9E9" w14:textId="77777777" w:rsidR="00510838" w:rsidRDefault="0051083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w14:anchorId="558DB10E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0;margin-top:0;width:32.25pt;height:356.4pt;z-index:25166131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" fillcolor="#675e47 [3215]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Title"/>
                      <w:id w:val="1053362520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68845200" w14:textId="77777777" w:rsidR="00510838" w:rsidRDefault="00510838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FCIS MAP.</w:t>
                        </w:r>
                      </w:p>
                    </w:sdtContent>
                  </w:sdt>
                  <w:p w14:paraId="374AA9E9" w14:textId="77777777" w:rsidR="00510838" w:rsidRDefault="00510838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F01328F" wp14:editId="6BFD91B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2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F156CD4" w14:textId="77777777" w:rsidR="00510838" w:rsidRDefault="00510838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w14:anchorId="7F01328F" id="_x0000_s1034" style="position:absolute;margin-left:0;margin-top:0;width:55.1pt;height:71.3pt;z-index:-25165619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" fillcolor="#a9a57c [3204]" stroked="f" strokeweight="2pt">
              <v:textbox>
                <w:txbxContent>
                  <w:p w14:paraId="2F156CD4" w14:textId="77777777" w:rsidR="00510838" w:rsidRDefault="00510838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CBAD09" wp14:editId="15BA1BD9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373B71C" w14:textId="77777777" w:rsidR="00510838" w:rsidRDefault="00510838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9CBAD09" id="_x0000_s1035" style="position:absolute;margin-left:0;margin-top:0;width:55.1pt;height:11in;z-index:-25165721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" fillcolor="#675e47 [3215]" stroked="f" strokeweight="2pt">
              <v:textbox>
                <w:txbxContent>
                  <w:p w14:paraId="7373B71C" w14:textId="77777777" w:rsidR="00510838" w:rsidRDefault="00510838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F78CF"/>
    <w:multiLevelType w:val="hybridMultilevel"/>
    <w:tmpl w:val="D0F6F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D6170"/>
    <w:multiLevelType w:val="hybridMultilevel"/>
    <w:tmpl w:val="C4DE1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3B"/>
    <w:rsid w:val="000B57C2"/>
    <w:rsid w:val="00172E36"/>
    <w:rsid w:val="001C4D76"/>
    <w:rsid w:val="00225DC0"/>
    <w:rsid w:val="00233DD9"/>
    <w:rsid w:val="00293057"/>
    <w:rsid w:val="00326090"/>
    <w:rsid w:val="00357424"/>
    <w:rsid w:val="0036310D"/>
    <w:rsid w:val="003B42CB"/>
    <w:rsid w:val="003F19C6"/>
    <w:rsid w:val="00402FFE"/>
    <w:rsid w:val="004368A5"/>
    <w:rsid w:val="00437695"/>
    <w:rsid w:val="00441E3A"/>
    <w:rsid w:val="004502D8"/>
    <w:rsid w:val="004B7AF1"/>
    <w:rsid w:val="004C323B"/>
    <w:rsid w:val="00510838"/>
    <w:rsid w:val="00562298"/>
    <w:rsid w:val="00562F8E"/>
    <w:rsid w:val="006239EF"/>
    <w:rsid w:val="00660879"/>
    <w:rsid w:val="00697629"/>
    <w:rsid w:val="006C48DD"/>
    <w:rsid w:val="007B5B5D"/>
    <w:rsid w:val="007C50AB"/>
    <w:rsid w:val="007D4886"/>
    <w:rsid w:val="00837A70"/>
    <w:rsid w:val="009435ED"/>
    <w:rsid w:val="0098157D"/>
    <w:rsid w:val="009871EA"/>
    <w:rsid w:val="009F10A0"/>
    <w:rsid w:val="009F1968"/>
    <w:rsid w:val="00A56AD5"/>
    <w:rsid w:val="00B02C06"/>
    <w:rsid w:val="00B958F5"/>
    <w:rsid w:val="00CF7CCB"/>
    <w:rsid w:val="00D171F5"/>
    <w:rsid w:val="00D36E5B"/>
    <w:rsid w:val="00D526BD"/>
    <w:rsid w:val="00E4252B"/>
    <w:rsid w:val="00E745A6"/>
    <w:rsid w:val="00F24FA3"/>
    <w:rsid w:val="00F3794A"/>
    <w:rsid w:val="00FC1380"/>
    <w:rsid w:val="00FE00C1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DC79F"/>
  <w15:docId w15:val="{D12AA9F6-0F2F-4B75-9CED-32D113FF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EF"/>
  </w:style>
  <w:style w:type="paragraph" w:styleId="Heading1">
    <w:name w:val="heading 1"/>
    <w:basedOn w:val="Normal"/>
    <w:next w:val="Normal"/>
    <w:link w:val="Heading1Char"/>
    <w:uiPriority w:val="9"/>
    <w:qFormat/>
    <w:rsid w:val="006239E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8D785D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9E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8D785D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9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D785D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9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B1A08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9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B1A08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9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1A08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9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B1A08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9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B1A08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9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B1A08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9EF"/>
    <w:rPr>
      <w:rFonts w:asciiTheme="majorHAnsi" w:eastAsiaTheme="majorEastAsia" w:hAnsiTheme="majorHAnsi" w:cstheme="majorBidi"/>
      <w:color w:val="8D785D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9EF"/>
    <w:rPr>
      <w:rFonts w:asciiTheme="majorHAnsi" w:eastAsiaTheme="majorEastAsia" w:hAnsiTheme="majorHAnsi" w:cstheme="majorBidi"/>
      <w:color w:val="8D785D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9EF"/>
    <w:rPr>
      <w:rFonts w:asciiTheme="majorHAnsi" w:eastAsiaTheme="majorEastAsia" w:hAnsiTheme="majorHAnsi" w:cstheme="majorBidi"/>
      <w:color w:val="8D785D" w:themeColor="accent6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239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54D3A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239EF"/>
    <w:rPr>
      <w:rFonts w:asciiTheme="majorHAnsi" w:eastAsiaTheme="majorEastAsia" w:hAnsiTheme="majorHAnsi" w:cstheme="majorBidi"/>
      <w:color w:val="554D3A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9E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239EF"/>
    <w:rPr>
      <w:rFonts w:asciiTheme="majorHAnsi" w:eastAsiaTheme="majorEastAsia" w:hAnsiTheme="majorHAnsi" w:cstheme="majorBidi"/>
      <w:sz w:val="30"/>
      <w:szCs w:val="30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9EF"/>
    <w:rPr>
      <w:rFonts w:asciiTheme="majorHAnsi" w:eastAsiaTheme="majorEastAsia" w:hAnsiTheme="majorHAnsi" w:cstheme="majorBidi"/>
      <w:color w:val="B1A08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9EF"/>
    <w:rPr>
      <w:rFonts w:asciiTheme="majorHAnsi" w:eastAsiaTheme="majorEastAsia" w:hAnsiTheme="majorHAnsi" w:cstheme="majorBidi"/>
      <w:i/>
      <w:iCs/>
      <w:color w:val="B1A08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9EF"/>
    <w:rPr>
      <w:rFonts w:asciiTheme="majorHAnsi" w:eastAsiaTheme="majorEastAsia" w:hAnsiTheme="majorHAnsi" w:cstheme="majorBidi"/>
      <w:color w:val="B1A08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9EF"/>
    <w:rPr>
      <w:rFonts w:asciiTheme="majorHAnsi" w:eastAsiaTheme="majorEastAsia" w:hAnsiTheme="majorHAnsi" w:cstheme="majorBidi"/>
      <w:b/>
      <w:bCs/>
      <w:color w:val="B1A08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9EF"/>
    <w:rPr>
      <w:rFonts w:asciiTheme="majorHAnsi" w:eastAsiaTheme="majorEastAsia" w:hAnsiTheme="majorHAnsi" w:cstheme="majorBidi"/>
      <w:b/>
      <w:bCs/>
      <w:i/>
      <w:iCs/>
      <w:color w:val="B1A08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9EF"/>
    <w:rPr>
      <w:rFonts w:asciiTheme="majorHAnsi" w:eastAsiaTheme="majorEastAsia" w:hAnsiTheme="majorHAnsi" w:cstheme="majorBidi"/>
      <w:i/>
      <w:iCs/>
      <w:color w:val="B1A08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9EF"/>
    <w:pPr>
      <w:spacing w:line="240" w:lineRule="auto"/>
    </w:pPr>
    <w:rPr>
      <w:b/>
      <w:bCs/>
      <w:smallCaps/>
      <w:color w:val="887C5D" w:themeColor="text1" w:themeTint="A6"/>
    </w:rPr>
  </w:style>
  <w:style w:type="character" w:styleId="Strong">
    <w:name w:val="Strong"/>
    <w:basedOn w:val="DefaultParagraphFont"/>
    <w:uiPriority w:val="22"/>
    <w:qFormat/>
    <w:rsid w:val="006239EF"/>
    <w:rPr>
      <w:b/>
      <w:bCs/>
    </w:rPr>
  </w:style>
  <w:style w:type="character" w:styleId="Emphasis">
    <w:name w:val="Emphasis"/>
    <w:basedOn w:val="DefaultParagraphFont"/>
    <w:uiPriority w:val="20"/>
    <w:qFormat/>
    <w:rsid w:val="006239EF"/>
    <w:rPr>
      <w:i/>
      <w:iCs/>
      <w:color w:val="B1A089" w:themeColor="accent6"/>
    </w:rPr>
  </w:style>
  <w:style w:type="paragraph" w:styleId="NoSpacing">
    <w:name w:val="No Spacing"/>
    <w:link w:val="NoSpacingChar"/>
    <w:uiPriority w:val="1"/>
    <w:qFormat/>
    <w:rsid w:val="006239E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239EF"/>
    <w:pPr>
      <w:spacing w:before="160"/>
      <w:ind w:left="720" w:right="720"/>
      <w:jc w:val="center"/>
    </w:pPr>
    <w:rPr>
      <w:i/>
      <w:iCs/>
      <w:color w:val="554D3A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239EF"/>
    <w:rPr>
      <w:i/>
      <w:iCs/>
      <w:color w:val="554D3A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9E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B1A08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9EF"/>
    <w:rPr>
      <w:rFonts w:asciiTheme="majorHAnsi" w:eastAsiaTheme="majorEastAsia" w:hAnsiTheme="majorHAnsi" w:cstheme="majorBidi"/>
      <w:i/>
      <w:iCs/>
      <w:color w:val="B1A08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39E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239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39EF"/>
    <w:rPr>
      <w:smallCaps/>
      <w:color w:val="887C5D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239EF"/>
    <w:rPr>
      <w:b/>
      <w:bCs/>
      <w:smallCaps/>
      <w:color w:val="B1A089" w:themeColor="accent6"/>
    </w:rPr>
  </w:style>
  <w:style w:type="character" w:styleId="BookTitle">
    <w:name w:val="Book Title"/>
    <w:basedOn w:val="DefaultParagraphFont"/>
    <w:uiPriority w:val="33"/>
    <w:qFormat/>
    <w:rsid w:val="006239E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9EF"/>
    <w:pPr>
      <w:outlineLvl w:val="9"/>
    </w:pPr>
  </w:style>
  <w:style w:type="paragraph" w:customStyle="1" w:styleId="PersonalName">
    <w:name w:val="Personal Name"/>
    <w:basedOn w:val="Title"/>
    <w:rPr>
      <w:b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sz w:val="21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1"/>
    </w:rPr>
  </w:style>
  <w:style w:type="table" w:styleId="TableGrid">
    <w:name w:val="Table Grid"/>
    <w:basedOn w:val="TableNormal"/>
    <w:uiPriority w:val="59"/>
    <w:rsid w:val="0032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26090"/>
    <w:pPr>
      <w:spacing w:after="0" w:line="240" w:lineRule="auto"/>
    </w:pPr>
    <w:tblPr>
      <w:tblStyleRowBandSize w:val="1"/>
      <w:tblStyleColBandSize w:val="1"/>
      <w:tblBorders>
        <w:top w:val="single" w:sz="4" w:space="0" w:color="CBC9B0" w:themeColor="accent1" w:themeTint="99"/>
        <w:left w:val="single" w:sz="4" w:space="0" w:color="CBC9B0" w:themeColor="accent1" w:themeTint="99"/>
        <w:bottom w:val="single" w:sz="4" w:space="0" w:color="CBC9B0" w:themeColor="accent1" w:themeTint="99"/>
        <w:right w:val="single" w:sz="4" w:space="0" w:color="CBC9B0" w:themeColor="accent1" w:themeTint="99"/>
        <w:insideH w:val="single" w:sz="4" w:space="0" w:color="CBC9B0" w:themeColor="accent1" w:themeTint="99"/>
        <w:insideV w:val="single" w:sz="4" w:space="0" w:color="CBC9B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57C" w:themeColor="accent1"/>
          <w:left w:val="single" w:sz="4" w:space="0" w:color="A9A57C" w:themeColor="accent1"/>
          <w:bottom w:val="single" w:sz="4" w:space="0" w:color="A9A57C" w:themeColor="accent1"/>
          <w:right w:val="single" w:sz="4" w:space="0" w:color="A9A57C" w:themeColor="accent1"/>
          <w:insideH w:val="nil"/>
          <w:insideV w:val="nil"/>
        </w:tcBorders>
        <w:shd w:val="clear" w:color="auto" w:fill="A9A57C" w:themeFill="accent1"/>
      </w:tcPr>
    </w:tblStylePr>
    <w:tblStylePr w:type="lastRow">
      <w:rPr>
        <w:b/>
        <w:bCs/>
      </w:rPr>
      <w:tblPr/>
      <w:tcPr>
        <w:tcBorders>
          <w:top w:val="double" w:sz="4" w:space="0" w:color="A9A5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CE4" w:themeFill="accent1" w:themeFillTint="33"/>
      </w:tcPr>
    </w:tblStylePr>
    <w:tblStylePr w:type="band1Horz">
      <w:tblPr/>
      <w:tcPr>
        <w:shd w:val="clear" w:color="auto" w:fill="EDECE4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37A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7A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7A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7A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7A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Adjacenc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B478B59705485D9B48311D5B0E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56DF6-8356-4500-B6CE-D1544DA57139}"/>
      </w:docPartPr>
      <w:docPartBody>
        <w:p w:rsidR="005032ED" w:rsidRDefault="00FF1A72">
          <w:pPr>
            <w:pStyle w:val="C1B478B59705485D9B48311D5B0E4669"/>
          </w:pPr>
          <w:r>
            <w:rPr>
              <w:color w:val="FFFFFF" w:themeColor="background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72"/>
    <w:rsid w:val="002142AE"/>
    <w:rsid w:val="005032ED"/>
    <w:rsid w:val="00FF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z w:val="32"/>
      <w:szCs w:val="28"/>
      <w:lang w:eastAsia="ja-JP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07A89E857C4CEC835FAB558BD1C953">
    <w:name w:val="B907A89E857C4CEC835FAB558BD1C953"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B24ACBC16D49466B9135E45F49DDEC46">
    <w:name w:val="B24ACBC16D49466B9135E45F49DDEC46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4472C4" w:themeColor="accent1"/>
      <w:sz w:val="32"/>
      <w:szCs w:val="28"/>
      <w:lang w:eastAsia="ja-JP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2F5496" w:themeColor="accent1" w:themeShade="BF"/>
      <w:sz w:val="24"/>
      <w:lang w:eastAsia="ko-KR"/>
    </w:rPr>
  </w:style>
  <w:style w:type="paragraph" w:customStyle="1" w:styleId="7496EDFB6F9E4B82903D37985457A383">
    <w:name w:val="7496EDFB6F9E4B82903D37985457A383"/>
  </w:style>
  <w:style w:type="paragraph" w:customStyle="1" w:styleId="7CF6A0EC330D40E1B67F5B9359DD95D7">
    <w:name w:val="7CF6A0EC330D40E1B67F5B9359DD95D7"/>
  </w:style>
  <w:style w:type="paragraph" w:customStyle="1" w:styleId="1AD79801909A4FCEBF131B96E1B7CF41">
    <w:name w:val="1AD79801909A4FCEBF131B96E1B7CF41"/>
  </w:style>
  <w:style w:type="paragraph" w:customStyle="1" w:styleId="F2F5DCDAC97A4AD2B76DECADA4E1262E">
    <w:name w:val="F2F5DCDAC97A4AD2B76DECADA4E1262E"/>
  </w:style>
  <w:style w:type="paragraph" w:customStyle="1" w:styleId="C1B478B59705485D9B48311D5B0E4669">
    <w:name w:val="C1B478B59705485D9B48311D5B0E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0C7F5D-296E-45AC-AABF-2EDA2CD6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AdjacencyReport.dotx</Template>
  <TotalTime>1397</TotalTime>
  <Pages>16</Pages>
  <Words>2570</Words>
  <Characters>14654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FCIS MAP.</vt:lpstr>
    </vt:vector>
  </TitlesOfParts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FCIS MAP.</dc:title>
  <dc:subject>Ahmed Hassan Ezz El Dien.</dc:subject>
  <dc:creator>Tasneem Nemo</dc:creator>
  <cp:lastModifiedBy>lenovo</cp:lastModifiedBy>
  <cp:revision>29</cp:revision>
  <dcterms:created xsi:type="dcterms:W3CDTF">2019-04-27T14:59:00Z</dcterms:created>
  <dcterms:modified xsi:type="dcterms:W3CDTF">2019-05-12T00:08:00Z</dcterms:modified>
</cp:coreProperties>
</file>